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7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5280"/>
        <w:gridCol w:w="2330"/>
      </w:tblGrid>
      <w:tr w:rsidR="00754B6F" w:rsidTr="00DC0EEB">
        <w:trPr>
          <w:trHeight w:val="151"/>
        </w:trPr>
        <w:sdt>
          <w:sdtPr>
            <w:alias w:val="Author"/>
            <w:id w:val="93044407"/>
            <w:placeholder>
              <w:docPart w:val="1B9C3D3581254F6597EE021E2C4FDF9E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7610" w:type="dxa"/>
                <w:gridSpan w:val="2"/>
                <w:tcMar>
                  <w:bottom w:w="0" w:type="dxa"/>
                </w:tcMar>
                <w:vAlign w:val="center"/>
              </w:tcPr>
              <w:p w:rsidR="00754B6F" w:rsidRDefault="00192C3B">
                <w:pPr>
                  <w:pStyle w:val="YourName"/>
                </w:pPr>
                <w:r>
                  <w:t>Taylor Premo</w:t>
                </w:r>
              </w:p>
            </w:tc>
          </w:sdtContent>
        </w:sdt>
      </w:tr>
      <w:tr w:rsidR="00754B6F" w:rsidTr="00DC0EEB">
        <w:trPr>
          <w:trHeight w:val="22"/>
        </w:trPr>
        <w:tc>
          <w:tcPr>
            <w:tcW w:w="7610" w:type="dxa"/>
            <w:gridSpan w:val="2"/>
            <w:tcMar>
              <w:bottom w:w="0" w:type="dxa"/>
            </w:tcMar>
            <w:vAlign w:val="center"/>
          </w:tcPr>
          <w:p w:rsidR="00754B6F" w:rsidRDefault="00192C3B" w:rsidP="00192C3B">
            <w:pPr>
              <w:pStyle w:val="ResumeBodyText"/>
            </w:pPr>
            <w:r>
              <w:t>425 Welch Ave. Unit 301</w:t>
            </w:r>
            <w:r w:rsidR="003053D6">
              <w:t xml:space="preserve"> | </w:t>
            </w:r>
            <w:r>
              <w:t>Ames, Iowa 50014</w:t>
            </w:r>
            <w:r w:rsidR="003053D6">
              <w:t xml:space="preserve"> | </w:t>
            </w:r>
            <w:r>
              <w:t>(563)340-6187</w:t>
            </w:r>
            <w:r w:rsidR="003053D6">
              <w:t xml:space="preserve"> | </w:t>
            </w:r>
            <w:r>
              <w:t>tpremo@iastate.edu</w:t>
            </w:r>
          </w:p>
        </w:tc>
      </w:tr>
      <w:tr w:rsidR="00754B6F" w:rsidTr="00DC0EEB">
        <w:trPr>
          <w:trHeight w:val="607"/>
        </w:trPr>
        <w:tc>
          <w:tcPr>
            <w:tcW w:w="7610" w:type="dxa"/>
            <w:gridSpan w:val="2"/>
          </w:tcPr>
          <w:p w:rsidR="00754B6F" w:rsidRDefault="00754B6F"/>
        </w:tc>
      </w:tr>
      <w:tr w:rsidR="00754B6F" w:rsidTr="00DC0EEB">
        <w:trPr>
          <w:trHeight w:val="16"/>
        </w:trPr>
        <w:tc>
          <w:tcPr>
            <w:tcW w:w="7610" w:type="dxa"/>
            <w:gridSpan w:val="2"/>
            <w:tcMar>
              <w:bottom w:w="0" w:type="dxa"/>
            </w:tcMar>
            <w:vAlign w:val="bottom"/>
          </w:tcPr>
          <w:p w:rsidR="00754B6F" w:rsidRDefault="003053D6">
            <w:pPr>
              <w:pStyle w:val="SectionHeading"/>
            </w:pPr>
            <w:r>
              <w:t>Objective</w:t>
            </w:r>
          </w:p>
        </w:tc>
      </w:tr>
      <w:tr w:rsidR="00754B6F" w:rsidTr="00DC0EEB">
        <w:trPr>
          <w:trHeight w:val="144"/>
        </w:trPr>
        <w:tc>
          <w:tcPr>
            <w:tcW w:w="7610" w:type="dxa"/>
            <w:gridSpan w:val="2"/>
            <w:tcMar>
              <w:bottom w:w="230" w:type="dxa"/>
            </w:tcMar>
          </w:tcPr>
          <w:p w:rsidR="00754B6F" w:rsidRDefault="00DC0EEB" w:rsidP="00DC0EEB">
            <w:pPr>
              <w:pStyle w:val="ResumeBodyText"/>
            </w:pPr>
            <w:r>
              <w:t>To obtain Software Development Internship with Thermomass.</w:t>
            </w:r>
            <w:bookmarkStart w:id="0" w:name="_GoBack"/>
            <w:bookmarkEnd w:id="0"/>
          </w:p>
        </w:tc>
      </w:tr>
      <w:tr w:rsidR="00754B6F" w:rsidTr="00DC0EEB">
        <w:trPr>
          <w:trHeight w:val="144"/>
        </w:trPr>
        <w:tc>
          <w:tcPr>
            <w:tcW w:w="7610" w:type="dxa"/>
            <w:gridSpan w:val="2"/>
            <w:tcMar>
              <w:bottom w:w="0" w:type="dxa"/>
            </w:tcMar>
            <w:vAlign w:val="bottom"/>
          </w:tcPr>
          <w:p w:rsidR="00754B6F" w:rsidRDefault="003053D6">
            <w:pPr>
              <w:pStyle w:val="SectionHeading"/>
            </w:pPr>
            <w:r>
              <w:t>Education</w:t>
            </w:r>
          </w:p>
        </w:tc>
      </w:tr>
      <w:tr w:rsidR="00754B6F" w:rsidTr="00DC0EEB">
        <w:trPr>
          <w:trHeight w:val="22"/>
        </w:trPr>
        <w:tc>
          <w:tcPr>
            <w:tcW w:w="5280" w:type="dxa"/>
            <w:tcMar>
              <w:bottom w:w="29" w:type="dxa"/>
            </w:tcMar>
          </w:tcPr>
          <w:p w:rsidR="00754B6F" w:rsidRDefault="00192C3B">
            <w:pPr>
              <w:pStyle w:val="ResumeBodyText"/>
            </w:pPr>
            <w:r>
              <w:t>Undergraduate - Junior</w:t>
            </w:r>
          </w:p>
          <w:p w:rsidR="00754B6F" w:rsidRDefault="00192C3B" w:rsidP="00192C3B">
            <w:pPr>
              <w:pStyle w:val="Italics"/>
              <w:rPr>
                <w:i w:val="0"/>
              </w:rPr>
            </w:pPr>
            <w:r>
              <w:t>Iowa State University</w:t>
            </w:r>
          </w:p>
        </w:tc>
        <w:tc>
          <w:tcPr>
            <w:tcW w:w="2330" w:type="dxa"/>
            <w:shd w:val="clear" w:color="auto" w:fill="auto"/>
            <w:tcMar>
              <w:bottom w:w="29" w:type="dxa"/>
            </w:tcMar>
          </w:tcPr>
          <w:p w:rsidR="00754B6F" w:rsidRDefault="00192C3B" w:rsidP="00192C3B">
            <w:pPr>
              <w:pStyle w:val="Dates"/>
            </w:pPr>
            <w:r>
              <w:t>Expected May 2017</w:t>
            </w:r>
          </w:p>
        </w:tc>
      </w:tr>
      <w:tr w:rsidR="00754B6F" w:rsidTr="00DC0EEB">
        <w:trPr>
          <w:trHeight w:val="51"/>
        </w:trPr>
        <w:tc>
          <w:tcPr>
            <w:tcW w:w="7610" w:type="dxa"/>
            <w:gridSpan w:val="2"/>
            <w:tcMar>
              <w:bottom w:w="230" w:type="dxa"/>
            </w:tcMar>
          </w:tcPr>
          <w:p w:rsidR="00754B6F" w:rsidRDefault="00192C3B" w:rsidP="00192C3B">
            <w:pPr>
              <w:pStyle w:val="Description"/>
            </w:pPr>
            <w:r>
              <w:t>Software Engineering</w:t>
            </w:r>
          </w:p>
          <w:p w:rsidR="00754B6F" w:rsidRDefault="00192C3B" w:rsidP="00192C3B">
            <w:pPr>
              <w:pStyle w:val="Description"/>
            </w:pPr>
            <w:r>
              <w:t>GPA: 2.43</w:t>
            </w:r>
            <w:r w:rsidR="0010566A">
              <w:t xml:space="preserve"> Core GPA: </w:t>
            </w:r>
            <w:r w:rsidR="0010566A">
              <w:t>2.77</w:t>
            </w:r>
          </w:p>
        </w:tc>
      </w:tr>
      <w:tr w:rsidR="00754B6F" w:rsidTr="00DC0EEB">
        <w:trPr>
          <w:trHeight w:val="144"/>
        </w:trPr>
        <w:tc>
          <w:tcPr>
            <w:tcW w:w="7610" w:type="dxa"/>
            <w:gridSpan w:val="2"/>
            <w:tcMar>
              <w:bottom w:w="0" w:type="dxa"/>
            </w:tcMar>
          </w:tcPr>
          <w:p w:rsidR="00754B6F" w:rsidRDefault="00A3041B">
            <w:pPr>
              <w:pStyle w:val="SectionHeading"/>
            </w:pPr>
            <w:r>
              <w:t xml:space="preserve">WORK </w:t>
            </w:r>
            <w:r w:rsidR="003053D6">
              <w:t>Experience</w:t>
            </w:r>
          </w:p>
        </w:tc>
      </w:tr>
      <w:tr w:rsidR="00754B6F" w:rsidTr="00DC0EEB">
        <w:trPr>
          <w:trHeight w:val="22"/>
        </w:trPr>
        <w:tc>
          <w:tcPr>
            <w:tcW w:w="5280" w:type="dxa"/>
            <w:shd w:val="clear" w:color="auto" w:fill="auto"/>
            <w:tcMar>
              <w:bottom w:w="29" w:type="dxa"/>
            </w:tcMar>
          </w:tcPr>
          <w:p w:rsidR="00754B6F" w:rsidRDefault="0010566A">
            <w:pPr>
              <w:pStyle w:val="ResumeBodyText"/>
            </w:pPr>
            <w:r>
              <w:t>Web Developer &amp; Database Management</w:t>
            </w:r>
          </w:p>
          <w:p w:rsidR="00754B6F" w:rsidRDefault="00A3041B" w:rsidP="00A3041B">
            <w:pPr>
              <w:pStyle w:val="Italics"/>
            </w:pPr>
            <w:r>
              <w:t>Iowa State Computer Science Department</w:t>
            </w:r>
          </w:p>
        </w:tc>
        <w:tc>
          <w:tcPr>
            <w:tcW w:w="2330" w:type="dxa"/>
            <w:shd w:val="clear" w:color="auto" w:fill="auto"/>
            <w:tcMar>
              <w:bottom w:w="29" w:type="dxa"/>
            </w:tcMar>
          </w:tcPr>
          <w:p w:rsidR="00754B6F" w:rsidRDefault="00A3041B" w:rsidP="00A3041B">
            <w:pPr>
              <w:pStyle w:val="Dates"/>
            </w:pPr>
            <w:r>
              <w:t>May 2013</w:t>
            </w:r>
            <w:r>
              <w:t xml:space="preserve"> to </w:t>
            </w:r>
            <w:r>
              <w:t>Jan 2014</w:t>
            </w:r>
          </w:p>
        </w:tc>
      </w:tr>
      <w:tr w:rsidR="00754B6F" w:rsidTr="00DC0EEB">
        <w:trPr>
          <w:trHeight w:val="22"/>
        </w:trPr>
        <w:tc>
          <w:tcPr>
            <w:tcW w:w="5280" w:type="dxa"/>
            <w:shd w:val="clear" w:color="auto" w:fill="auto"/>
          </w:tcPr>
          <w:p w:rsidR="00754B6F" w:rsidRDefault="00A3041B" w:rsidP="00A3041B">
            <w:pPr>
              <w:pStyle w:val="Description"/>
            </w:pPr>
            <w:r>
              <w:t>Responsible for documenting &amp; understanding previous web application.</w:t>
            </w:r>
          </w:p>
          <w:p w:rsidR="00A3041B" w:rsidRDefault="00A3041B" w:rsidP="00A3041B">
            <w:pPr>
              <w:pStyle w:val="Description"/>
            </w:pPr>
            <w:r>
              <w:t>Advising on design choices during rewrite.</w:t>
            </w:r>
          </w:p>
          <w:p w:rsidR="00A3041B" w:rsidRDefault="00A3041B" w:rsidP="00A3041B">
            <w:pPr>
              <w:pStyle w:val="Description"/>
            </w:pPr>
            <w:r>
              <w:t>Developing for application rewrite.</w:t>
            </w:r>
          </w:p>
        </w:tc>
        <w:tc>
          <w:tcPr>
            <w:tcW w:w="2330" w:type="dxa"/>
            <w:shd w:val="clear" w:color="auto" w:fill="auto"/>
          </w:tcPr>
          <w:p w:rsidR="00754B6F" w:rsidRDefault="00754B6F"/>
        </w:tc>
      </w:tr>
      <w:tr w:rsidR="00754B6F" w:rsidTr="00DC0EEB">
        <w:trPr>
          <w:trHeight w:val="22"/>
        </w:trPr>
        <w:tc>
          <w:tcPr>
            <w:tcW w:w="5280" w:type="dxa"/>
            <w:shd w:val="clear" w:color="auto" w:fill="auto"/>
            <w:tcMar>
              <w:bottom w:w="29" w:type="dxa"/>
            </w:tcMar>
          </w:tcPr>
          <w:p w:rsidR="00754B6F" w:rsidRDefault="00A3041B">
            <w:pPr>
              <w:pStyle w:val="ResumeBodyText"/>
            </w:pPr>
            <w:r>
              <w:t>Web Developer</w:t>
            </w:r>
          </w:p>
          <w:p w:rsidR="00754B6F" w:rsidRDefault="00A3041B">
            <w:pPr>
              <w:pStyle w:val="Italics"/>
            </w:pPr>
            <w:r>
              <w:t>Iowa State Computer Science Department</w:t>
            </w:r>
          </w:p>
        </w:tc>
        <w:tc>
          <w:tcPr>
            <w:tcW w:w="2330" w:type="dxa"/>
            <w:shd w:val="clear" w:color="auto" w:fill="auto"/>
            <w:tcMar>
              <w:bottom w:w="29" w:type="dxa"/>
            </w:tcMar>
          </w:tcPr>
          <w:p w:rsidR="00754B6F" w:rsidRDefault="003053D6" w:rsidP="00A3041B">
            <w:pPr>
              <w:pStyle w:val="Dates"/>
            </w:pPr>
            <w:r>
              <w:t xml:space="preserve"> </w:t>
            </w:r>
            <w:r w:rsidR="00A3041B">
              <w:t xml:space="preserve">May 2014 </w:t>
            </w:r>
            <w:r>
              <w:t xml:space="preserve">to </w:t>
            </w:r>
            <w:r w:rsidR="00A3041B">
              <w:t xml:space="preserve">Jul 2014 </w:t>
            </w:r>
          </w:p>
        </w:tc>
      </w:tr>
      <w:tr w:rsidR="00754B6F" w:rsidTr="00DC0EEB">
        <w:trPr>
          <w:trHeight w:val="22"/>
        </w:trPr>
        <w:tc>
          <w:tcPr>
            <w:tcW w:w="5280" w:type="dxa"/>
            <w:shd w:val="clear" w:color="auto" w:fill="auto"/>
          </w:tcPr>
          <w:p w:rsidR="00A3041B" w:rsidRDefault="00A3041B" w:rsidP="002D303B">
            <w:pPr>
              <w:pStyle w:val="Description"/>
            </w:pPr>
            <w:r>
              <w:t>Worked with 3</w:t>
            </w:r>
            <w:r w:rsidRPr="00A3041B">
              <w:rPr>
                <w:vertAlign w:val="superscript"/>
              </w:rPr>
              <w:t>rd</w:t>
            </w:r>
            <w:r>
              <w:t xml:space="preserve"> party to create a dynamic website for desktop &amp; mobile use.</w:t>
            </w:r>
          </w:p>
        </w:tc>
        <w:tc>
          <w:tcPr>
            <w:tcW w:w="2330" w:type="dxa"/>
            <w:shd w:val="clear" w:color="auto" w:fill="auto"/>
          </w:tcPr>
          <w:p w:rsidR="00754B6F" w:rsidRDefault="00754B6F"/>
        </w:tc>
      </w:tr>
      <w:tr w:rsidR="00A3041B" w:rsidTr="00DC0EEB">
        <w:trPr>
          <w:trHeight w:val="144"/>
        </w:trPr>
        <w:tc>
          <w:tcPr>
            <w:tcW w:w="7610" w:type="dxa"/>
            <w:gridSpan w:val="2"/>
            <w:tcMar>
              <w:bottom w:w="0" w:type="dxa"/>
            </w:tcMar>
            <w:vAlign w:val="bottom"/>
          </w:tcPr>
          <w:p w:rsidR="002D303B" w:rsidRDefault="00A3041B" w:rsidP="00771CDA">
            <w:pPr>
              <w:pStyle w:val="SectionHeading"/>
            </w:pPr>
            <w:r>
              <w:t xml:space="preserve">Other </w:t>
            </w:r>
            <w:r>
              <w:t>Experience</w:t>
            </w:r>
          </w:p>
          <w:tbl>
            <w:tblPr>
              <w:tblStyle w:val="TableGrid"/>
              <w:tblW w:w="73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9" w:type="dxa"/>
                <w:left w:w="115" w:type="dxa"/>
                <w:bottom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219"/>
              <w:gridCol w:w="2161"/>
            </w:tblGrid>
            <w:tr w:rsidR="002D303B" w:rsidTr="00771CDA">
              <w:trPr>
                <w:trHeight w:val="22"/>
              </w:trPr>
              <w:tc>
                <w:tcPr>
                  <w:tcW w:w="5219" w:type="dxa"/>
                  <w:shd w:val="clear" w:color="auto" w:fill="auto"/>
                  <w:tcMar>
                    <w:bottom w:w="29" w:type="dxa"/>
                  </w:tcMar>
                </w:tcPr>
                <w:p w:rsidR="002D303B" w:rsidRDefault="002D303B" w:rsidP="002D303B">
                  <w:pPr>
                    <w:pStyle w:val="ResumeBodyText"/>
                    <w:ind w:left="-115"/>
                  </w:pPr>
                  <w:r>
                    <w:t>1</w:t>
                  </w:r>
                  <w:r w:rsidRPr="002D303B">
                    <w:rPr>
                      <w:vertAlign w:val="superscript"/>
                    </w:rPr>
                    <w:t>st</w:t>
                  </w:r>
                  <w:r>
                    <w:t xml:space="preserve"> Person Puzzle Game in Java</w:t>
                  </w:r>
                </w:p>
                <w:p w:rsidR="002D303B" w:rsidRDefault="002D303B" w:rsidP="002D303B">
                  <w:pPr>
                    <w:pStyle w:val="Italics"/>
                    <w:ind w:left="-115"/>
                  </w:pPr>
                  <w:r>
                    <w:t>Iowa State</w:t>
                  </w:r>
                  <w:r>
                    <w:t xml:space="preserve"> -</w:t>
                  </w:r>
                  <w:r>
                    <w:t xml:space="preserve"> </w:t>
                  </w:r>
                  <w:r>
                    <w:t>Com S 309</w:t>
                  </w:r>
                </w:p>
              </w:tc>
              <w:tc>
                <w:tcPr>
                  <w:tcW w:w="2161" w:type="dxa"/>
                  <w:shd w:val="clear" w:color="auto" w:fill="auto"/>
                  <w:tcMar>
                    <w:bottom w:w="29" w:type="dxa"/>
                  </w:tcMar>
                </w:tcPr>
                <w:p w:rsidR="002D303B" w:rsidRDefault="002D303B" w:rsidP="002D303B">
                  <w:pPr>
                    <w:pStyle w:val="Dates"/>
                  </w:pPr>
                  <w:r>
                    <w:t xml:space="preserve">Jan </w:t>
                  </w:r>
                  <w:r>
                    <w:t xml:space="preserve"> </w:t>
                  </w:r>
                  <w:r>
                    <w:t xml:space="preserve">2015 </w:t>
                  </w:r>
                  <w:r>
                    <w:t xml:space="preserve">to </w:t>
                  </w:r>
                  <w:r>
                    <w:t>May 2015</w:t>
                  </w:r>
                </w:p>
              </w:tc>
            </w:tr>
            <w:tr w:rsidR="002D303B" w:rsidTr="00771CDA">
              <w:trPr>
                <w:trHeight w:val="22"/>
              </w:trPr>
              <w:tc>
                <w:tcPr>
                  <w:tcW w:w="5219" w:type="dxa"/>
                  <w:shd w:val="clear" w:color="auto" w:fill="auto"/>
                </w:tcPr>
                <w:p w:rsidR="002D303B" w:rsidRDefault="002D303B" w:rsidP="002D303B">
                  <w:pPr>
                    <w:pStyle w:val="Description"/>
                  </w:pPr>
                  <w:r>
                    <w:t>Created a multi-rendering system as a mechanic for the game.</w:t>
                  </w:r>
                </w:p>
                <w:p w:rsidR="002D303B" w:rsidRDefault="002D303B" w:rsidP="002D303B">
                  <w:pPr>
                    <w:pStyle w:val="Description"/>
                  </w:pPr>
                  <w:r>
                    <w:t>Led group of four.</w:t>
                  </w:r>
                </w:p>
                <w:p w:rsidR="002D303B" w:rsidRDefault="002D303B" w:rsidP="002D303B">
                  <w:pPr>
                    <w:pStyle w:val="Description"/>
                  </w:pPr>
                  <w:r>
                    <w:t>Designed a modular system to create in game objects.</w:t>
                  </w:r>
                </w:p>
                <w:p w:rsidR="002D303B" w:rsidRDefault="002D303B" w:rsidP="002D303B">
                  <w:pPr>
                    <w:pStyle w:val="Description"/>
                  </w:pPr>
                  <w:r>
                    <w:t>Created a working prototype using 3D sound, positioning.</w:t>
                  </w:r>
                </w:p>
                <w:p w:rsidR="002D303B" w:rsidRDefault="002D303B" w:rsidP="002D303B">
                  <w:pPr>
                    <w:pStyle w:val="Description"/>
                    <w:numPr>
                      <w:ilvl w:val="0"/>
                      <w:numId w:val="0"/>
                    </w:numPr>
                  </w:pPr>
                </w:p>
              </w:tc>
              <w:tc>
                <w:tcPr>
                  <w:tcW w:w="2161" w:type="dxa"/>
                  <w:shd w:val="clear" w:color="auto" w:fill="auto"/>
                </w:tcPr>
                <w:p w:rsidR="002D303B" w:rsidRDefault="002D303B" w:rsidP="002D303B"/>
              </w:tc>
            </w:tr>
            <w:tr w:rsidR="002D303B" w:rsidTr="00771CDA">
              <w:trPr>
                <w:trHeight w:val="22"/>
              </w:trPr>
              <w:tc>
                <w:tcPr>
                  <w:tcW w:w="5219" w:type="dxa"/>
                  <w:shd w:val="clear" w:color="auto" w:fill="auto"/>
                  <w:tcMar>
                    <w:bottom w:w="29" w:type="dxa"/>
                  </w:tcMar>
                </w:tcPr>
                <w:p w:rsidR="002D303B" w:rsidRDefault="002D303B" w:rsidP="00771CDA">
                  <w:pPr>
                    <w:pStyle w:val="ResumeBodyText"/>
                    <w:ind w:left="-115"/>
                  </w:pPr>
                  <w:r>
                    <w:t>Robot Navigation System</w:t>
                  </w:r>
                  <w:r w:rsidR="001216B4">
                    <w:t xml:space="preserve"> in C</w:t>
                  </w:r>
                </w:p>
                <w:p w:rsidR="002D303B" w:rsidRDefault="002D303B" w:rsidP="002D303B">
                  <w:pPr>
                    <w:pStyle w:val="Italics"/>
                    <w:ind w:left="-115"/>
                  </w:pPr>
                  <w:r>
                    <w:t xml:space="preserve">Iowa State </w:t>
                  </w:r>
                  <w:r>
                    <w:t>–</w:t>
                  </w:r>
                  <w:r>
                    <w:t xml:space="preserve"> </w:t>
                  </w:r>
                  <w:r w:rsidR="00DC0EEB">
                    <w:t xml:space="preserve">Cpr </w:t>
                  </w:r>
                  <w:r>
                    <w:t>E 288</w:t>
                  </w:r>
                </w:p>
              </w:tc>
              <w:tc>
                <w:tcPr>
                  <w:tcW w:w="2161" w:type="dxa"/>
                  <w:shd w:val="clear" w:color="auto" w:fill="auto"/>
                  <w:tcMar>
                    <w:bottom w:w="29" w:type="dxa"/>
                  </w:tcMar>
                </w:tcPr>
                <w:p w:rsidR="002D303B" w:rsidRDefault="002D303B" w:rsidP="002D303B">
                  <w:pPr>
                    <w:pStyle w:val="Dates"/>
                  </w:pPr>
                  <w:r>
                    <w:t>Aug</w:t>
                  </w:r>
                  <w:r>
                    <w:t xml:space="preserve">  </w:t>
                  </w:r>
                  <w:r>
                    <w:t xml:space="preserve">2014 </w:t>
                  </w:r>
                  <w:r>
                    <w:t xml:space="preserve">to </w:t>
                  </w:r>
                  <w:r>
                    <w:t>Dec 2014</w:t>
                  </w:r>
                </w:p>
              </w:tc>
            </w:tr>
            <w:tr w:rsidR="002D303B" w:rsidTr="00771CDA">
              <w:trPr>
                <w:trHeight w:val="22"/>
              </w:trPr>
              <w:tc>
                <w:tcPr>
                  <w:tcW w:w="5219" w:type="dxa"/>
                  <w:shd w:val="clear" w:color="auto" w:fill="auto"/>
                </w:tcPr>
                <w:p w:rsidR="002D303B" w:rsidRDefault="002D303B" w:rsidP="00771CDA">
                  <w:pPr>
                    <w:pStyle w:val="Description"/>
                  </w:pPr>
                  <w:r>
                    <w:t>Created an autonomous navigation system in a small robot.</w:t>
                  </w:r>
                </w:p>
                <w:p w:rsidR="002D303B" w:rsidRDefault="001216B4" w:rsidP="00771CDA">
                  <w:pPr>
                    <w:pStyle w:val="Description"/>
                  </w:pPr>
                  <w:r>
                    <w:t>Created a visual HUD &amp; manual control system for the robot.</w:t>
                  </w:r>
                </w:p>
                <w:p w:rsidR="001216B4" w:rsidRDefault="001216B4" w:rsidP="00771CDA">
                  <w:pPr>
                    <w:pStyle w:val="Description"/>
                  </w:pPr>
                  <w:r>
                    <w:t>Worked in a group of 5 to design &amp; implement the system.</w:t>
                  </w:r>
                </w:p>
                <w:p w:rsidR="00DC0EEB" w:rsidRDefault="00DC0EEB" w:rsidP="001216B4">
                  <w:pPr>
                    <w:pStyle w:val="Description"/>
                    <w:numPr>
                      <w:ilvl w:val="0"/>
                      <w:numId w:val="0"/>
                    </w:numPr>
                  </w:pPr>
                </w:p>
              </w:tc>
              <w:tc>
                <w:tcPr>
                  <w:tcW w:w="2161" w:type="dxa"/>
                  <w:shd w:val="clear" w:color="auto" w:fill="auto"/>
                </w:tcPr>
                <w:p w:rsidR="002D303B" w:rsidRDefault="002D303B" w:rsidP="00771CDA"/>
              </w:tc>
            </w:tr>
            <w:tr w:rsidR="00DC0EEB" w:rsidTr="00771CDA">
              <w:trPr>
                <w:trHeight w:val="22"/>
              </w:trPr>
              <w:tc>
                <w:tcPr>
                  <w:tcW w:w="5219" w:type="dxa"/>
                  <w:shd w:val="clear" w:color="auto" w:fill="auto"/>
                  <w:tcMar>
                    <w:bottom w:w="29" w:type="dxa"/>
                  </w:tcMar>
                </w:tcPr>
                <w:p w:rsidR="00DC0EEB" w:rsidRDefault="00DC0EEB" w:rsidP="00771CDA">
                  <w:pPr>
                    <w:pStyle w:val="ResumeBodyText"/>
                    <w:ind w:left="-115"/>
                  </w:pPr>
                  <w:r>
                    <w:t>Image Type Converter &amp; Game of Life Visual Implementation in C</w:t>
                  </w:r>
                </w:p>
                <w:p w:rsidR="00DC0EEB" w:rsidRDefault="00DC0EEB" w:rsidP="00DC0EEB">
                  <w:pPr>
                    <w:pStyle w:val="Italics"/>
                    <w:ind w:left="-115"/>
                  </w:pPr>
                  <w:r>
                    <w:t xml:space="preserve">Iowa State – </w:t>
                  </w:r>
                  <w:r>
                    <w:t>Com S 229</w:t>
                  </w:r>
                </w:p>
              </w:tc>
              <w:tc>
                <w:tcPr>
                  <w:tcW w:w="2161" w:type="dxa"/>
                  <w:shd w:val="clear" w:color="auto" w:fill="auto"/>
                  <w:tcMar>
                    <w:bottom w:w="29" w:type="dxa"/>
                  </w:tcMar>
                </w:tcPr>
                <w:p w:rsidR="00DC0EEB" w:rsidRDefault="00DC0EEB" w:rsidP="00771CDA">
                  <w:pPr>
                    <w:pStyle w:val="Dates"/>
                  </w:pPr>
                  <w:r>
                    <w:t>Aug  2014 to Dec 2014</w:t>
                  </w:r>
                </w:p>
              </w:tc>
            </w:tr>
            <w:tr w:rsidR="00DC0EEB" w:rsidTr="00771CDA">
              <w:trPr>
                <w:trHeight w:val="22"/>
              </w:trPr>
              <w:tc>
                <w:tcPr>
                  <w:tcW w:w="5219" w:type="dxa"/>
                  <w:shd w:val="clear" w:color="auto" w:fill="auto"/>
                </w:tcPr>
                <w:p w:rsidR="00DC0EEB" w:rsidRDefault="00DC0EEB" w:rsidP="00771CDA">
                  <w:pPr>
                    <w:pStyle w:val="Description"/>
                  </w:pPr>
                  <w:r>
                    <w:t>Created an application to convert from one file type to another</w:t>
                  </w:r>
                  <w:r>
                    <w:t>.</w:t>
                  </w:r>
                </w:p>
                <w:p w:rsidR="00DC0EEB" w:rsidRDefault="00DC0EEB" w:rsidP="00771CDA">
                  <w:pPr>
                    <w:pStyle w:val="Description"/>
                  </w:pPr>
                  <w:r>
                    <w:t>Application also had simple editing options.</w:t>
                  </w:r>
                </w:p>
                <w:p w:rsidR="00DC0EEB" w:rsidRDefault="00DC0EEB" w:rsidP="00771CDA">
                  <w:pPr>
                    <w:pStyle w:val="Description"/>
                  </w:pPr>
                  <w:r>
                    <w:t>Created a Command Line GUI &amp; Implementation of Conway’s Game of Life.</w:t>
                  </w:r>
                </w:p>
                <w:p w:rsidR="00DC0EEB" w:rsidRDefault="00DC0EEB" w:rsidP="00771CDA">
                  <w:pPr>
                    <w:pStyle w:val="Description"/>
                    <w:numPr>
                      <w:ilvl w:val="0"/>
                      <w:numId w:val="0"/>
                    </w:numPr>
                  </w:pPr>
                </w:p>
              </w:tc>
              <w:tc>
                <w:tcPr>
                  <w:tcW w:w="2161" w:type="dxa"/>
                  <w:shd w:val="clear" w:color="auto" w:fill="auto"/>
                </w:tcPr>
                <w:p w:rsidR="00DC0EEB" w:rsidRDefault="00DC0EEB" w:rsidP="00771CDA"/>
              </w:tc>
            </w:tr>
            <w:tr w:rsidR="001216B4" w:rsidTr="00771CDA">
              <w:trPr>
                <w:trHeight w:val="22"/>
              </w:trPr>
              <w:tc>
                <w:tcPr>
                  <w:tcW w:w="5219" w:type="dxa"/>
                  <w:shd w:val="clear" w:color="auto" w:fill="auto"/>
                  <w:tcMar>
                    <w:bottom w:w="29" w:type="dxa"/>
                  </w:tcMar>
                </w:tcPr>
                <w:p w:rsidR="001216B4" w:rsidRDefault="001216B4" w:rsidP="001216B4">
                  <w:pPr>
                    <w:pStyle w:val="ResumeBodyText"/>
                    <w:ind w:left="-115"/>
                  </w:pPr>
                  <w:r>
                    <w:t>ACM Programming Contest</w:t>
                  </w:r>
                </w:p>
              </w:tc>
              <w:tc>
                <w:tcPr>
                  <w:tcW w:w="2161" w:type="dxa"/>
                  <w:shd w:val="clear" w:color="auto" w:fill="auto"/>
                  <w:tcMar>
                    <w:bottom w:w="29" w:type="dxa"/>
                  </w:tcMar>
                </w:tcPr>
                <w:p w:rsidR="001216B4" w:rsidRDefault="001216B4" w:rsidP="00771CDA">
                  <w:pPr>
                    <w:pStyle w:val="Dates"/>
                  </w:pPr>
                  <w:r>
                    <w:t>Oct 2012 to Dec 2012</w:t>
                  </w:r>
                </w:p>
              </w:tc>
            </w:tr>
            <w:tr w:rsidR="001216B4" w:rsidTr="00771CDA">
              <w:trPr>
                <w:trHeight w:val="22"/>
              </w:trPr>
              <w:tc>
                <w:tcPr>
                  <w:tcW w:w="5219" w:type="dxa"/>
                  <w:shd w:val="clear" w:color="auto" w:fill="auto"/>
                </w:tcPr>
                <w:p w:rsidR="001216B4" w:rsidRDefault="001216B4" w:rsidP="00771CDA">
                  <w:pPr>
                    <w:pStyle w:val="Description"/>
                  </w:pPr>
                  <w:r>
                    <w:t>Practiced advanced problem solving problems.</w:t>
                  </w:r>
                </w:p>
                <w:p w:rsidR="001216B4" w:rsidRDefault="001216B4" w:rsidP="00771CDA">
                  <w:pPr>
                    <w:pStyle w:val="Description"/>
                  </w:pPr>
                  <w:r>
                    <w:t>Competed in State Wide competition</w:t>
                  </w:r>
                  <w:r w:rsidR="00DC0EEB">
                    <w:t>.</w:t>
                  </w:r>
                </w:p>
                <w:p w:rsidR="001216B4" w:rsidRDefault="001216B4" w:rsidP="00771CDA">
                  <w:pPr>
                    <w:pStyle w:val="Description"/>
                  </w:pPr>
                  <w:r>
                    <w:t>Worked with other ISU students during practice &amp; contest.</w:t>
                  </w:r>
                </w:p>
              </w:tc>
              <w:tc>
                <w:tcPr>
                  <w:tcW w:w="2161" w:type="dxa"/>
                  <w:shd w:val="clear" w:color="auto" w:fill="auto"/>
                </w:tcPr>
                <w:p w:rsidR="001216B4" w:rsidRDefault="001216B4" w:rsidP="00771CDA"/>
              </w:tc>
            </w:tr>
          </w:tbl>
          <w:p w:rsidR="00A3041B" w:rsidRDefault="00A3041B" w:rsidP="00771CDA">
            <w:pPr>
              <w:pStyle w:val="SectionHeading"/>
            </w:pPr>
          </w:p>
          <w:p w:rsidR="00A3041B" w:rsidRDefault="00A3041B" w:rsidP="001216B4">
            <w:pPr>
              <w:pStyle w:val="SectionHeading"/>
            </w:pPr>
          </w:p>
        </w:tc>
      </w:tr>
    </w:tbl>
    <w:p w:rsidR="00754B6F" w:rsidRDefault="00754B6F"/>
    <w:sectPr w:rsidR="00754B6F">
      <w:pgSz w:w="12240" w:h="15840"/>
      <w:pgMar w:top="1440" w:right="1800" w:bottom="720" w:left="25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3D6" w:rsidRDefault="003053D6">
      <w:r>
        <w:separator/>
      </w:r>
    </w:p>
  </w:endnote>
  <w:endnote w:type="continuationSeparator" w:id="0">
    <w:p w:rsidR="003053D6" w:rsidRDefault="00305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3D6" w:rsidRDefault="003053D6">
      <w:r>
        <w:separator/>
      </w:r>
    </w:p>
  </w:footnote>
  <w:footnote w:type="continuationSeparator" w:id="0">
    <w:p w:rsidR="003053D6" w:rsidRDefault="003053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CD9E9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79C8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EBAA0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9F3424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5D3F8E"/>
    <w:multiLevelType w:val="hybridMultilevel"/>
    <w:tmpl w:val="C784AE7E"/>
    <w:lvl w:ilvl="0" w:tplc="A4D04992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4"/>
  </w:num>
  <w:num w:numId="5">
    <w:abstractNumId w:val="10"/>
  </w:num>
  <w:num w:numId="6">
    <w:abstractNumId w:val="7"/>
  </w:num>
  <w:num w:numId="7">
    <w:abstractNumId w:val="11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C3B"/>
    <w:rsid w:val="0010566A"/>
    <w:rsid w:val="001216B4"/>
    <w:rsid w:val="00192C3B"/>
    <w:rsid w:val="002D303B"/>
    <w:rsid w:val="003053D6"/>
    <w:rsid w:val="00754B6F"/>
    <w:rsid w:val="00A3041B"/>
    <w:rsid w:val="00DC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05297DDA-BD8C-4B47-84C4-F2439DC47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pPr>
      <w:spacing w:after="0" w:line="240" w:lineRule="auto"/>
    </w:pPr>
    <w:rPr>
      <w:sz w:val="17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1"/>
    <w:semiHidden/>
    <w:unhideWhenUsed/>
    <w:qFormat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customStyle="1" w:styleId="Description">
    <w:name w:val="Description"/>
    <w:basedOn w:val="Normal"/>
    <w:qFormat/>
    <w:pPr>
      <w:numPr>
        <w:numId w:val="12"/>
      </w:numPr>
      <w:spacing w:after="80"/>
      <w:ind w:left="432" w:hanging="288"/>
    </w:pPr>
  </w:style>
  <w:style w:type="character" w:customStyle="1" w:styleId="Heading2Char">
    <w:name w:val="Heading 2 Char"/>
    <w:basedOn w:val="DefaultParagraphFont"/>
    <w:link w:val="Heading2"/>
    <w:uiPriority w:val="1"/>
    <w:semiHidden/>
    <w:rPr>
      <w:rFonts w:asciiTheme="majorHAnsi" w:hAnsiTheme="majorHAnsi"/>
      <w:caps/>
      <w:color w:val="595959" w:themeColor="text1" w:themeTint="A6"/>
      <w:spacing w:val="10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rFonts w:asciiTheme="majorHAnsi" w:eastAsiaTheme="majorEastAsia" w:hAnsiTheme="majorHAnsi" w:cstheme="majorBidi"/>
      <w:b/>
      <w:bCs/>
      <w:color w:val="4F81BD" w:themeColor="accent1"/>
      <w:sz w:val="17"/>
    </w:rPr>
  </w:style>
  <w:style w:type="character" w:customStyle="1" w:styleId="Heading4Char">
    <w:name w:val="Heading 4 Char"/>
    <w:basedOn w:val="DefaultParagraphFont"/>
    <w:link w:val="Heading4"/>
    <w:uiPriority w:val="1"/>
    <w:semiHidden/>
    <w:rPr>
      <w:rFonts w:asciiTheme="majorHAnsi" w:hAnsiTheme="majorHAnsi"/>
      <w:caps/>
      <w:color w:val="000000" w:themeColor="text1"/>
      <w:spacing w:val="10"/>
      <w:sz w:val="15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17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17"/>
    </w:rPr>
  </w:style>
  <w:style w:type="paragraph" w:customStyle="1" w:styleId="Dates">
    <w:name w:val="Dates"/>
    <w:basedOn w:val="Normal"/>
    <w:qFormat/>
    <w:rPr>
      <w:color w:val="595959" w:themeColor="text1" w:themeTint="A6"/>
    </w:rPr>
  </w:style>
  <w:style w:type="paragraph" w:customStyle="1" w:styleId="Italics">
    <w:name w:val="Italics"/>
    <w:basedOn w:val="Normal"/>
    <w:qFormat/>
    <w:rPr>
      <w:i/>
    </w:rPr>
  </w:style>
  <w:style w:type="paragraph" w:customStyle="1" w:styleId="YourName">
    <w:name w:val="Your Name"/>
    <w:basedOn w:val="Normal"/>
    <w:qFormat/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customStyle="1" w:styleId="ResumeBodyText">
    <w:name w:val="Resume Body Text"/>
    <w:basedOn w:val="Normal"/>
    <w:qFormat/>
  </w:style>
  <w:style w:type="paragraph" w:customStyle="1" w:styleId="SectionHeading">
    <w:name w:val="Section Heading"/>
    <w:basedOn w:val="Normal"/>
    <w:qFormat/>
    <w:rPr>
      <w:rFonts w:asciiTheme="majorHAnsi" w:hAnsiTheme="majorHAnsi"/>
      <w:caps/>
      <w:color w:val="595959" w:themeColor="text1" w:themeTint="A6"/>
      <w:spacing w:val="10"/>
      <w:sz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in\AppData\Roaming\Microsoft\Templates\Resume%20for%20recent%20college%20gradu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B9C3D3581254F6597EE021E2C4FD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F154C-F5C5-4FC8-BC41-EFDBFF3F038A}"/>
      </w:docPartPr>
      <w:docPartBody>
        <w:p w:rsidR="00000000" w:rsidRDefault="002B48B2">
          <w:pPr>
            <w:pStyle w:val="1B9C3D3581254F6597EE021E2C4FDF9E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5D3F8E"/>
    <w:multiLevelType w:val="hybridMultilevel"/>
    <w:tmpl w:val="C784AE7E"/>
    <w:lvl w:ilvl="0" w:tplc="A4D04992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534"/>
    <w:rsid w:val="002B48B2"/>
    <w:rsid w:val="00FD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9C3D3581254F6597EE021E2C4FDF9E">
    <w:name w:val="1B9C3D3581254F6597EE021E2C4FDF9E"/>
  </w:style>
  <w:style w:type="paragraph" w:customStyle="1" w:styleId="16A67DAF68674DF9AC7A44D17EAB2D66">
    <w:name w:val="16A67DAF68674DF9AC7A44D17EAB2D66"/>
  </w:style>
  <w:style w:type="paragraph" w:customStyle="1" w:styleId="E77E1045BBF04824985AD052A29F2D36">
    <w:name w:val="E77E1045BBF04824985AD052A29F2D36"/>
  </w:style>
  <w:style w:type="paragraph" w:customStyle="1" w:styleId="7FD56EA759954BCFBD2E5DB9DBF40D94">
    <w:name w:val="7FD56EA759954BCFBD2E5DB9DBF40D94"/>
  </w:style>
  <w:style w:type="paragraph" w:customStyle="1" w:styleId="8168C907F15644869ECD5CD2FB4B171C">
    <w:name w:val="8168C907F15644869ECD5CD2FB4B171C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55C364950394AC08A353D3AC3D03FC6">
    <w:name w:val="155C364950394AC08A353D3AC3D03FC6"/>
  </w:style>
  <w:style w:type="paragraph" w:customStyle="1" w:styleId="DBC46106B22D4DB7852C5A7F7D805E95">
    <w:name w:val="DBC46106B22D4DB7852C5A7F7D805E95"/>
  </w:style>
  <w:style w:type="paragraph" w:customStyle="1" w:styleId="CCA0E36EDA044833B1DF87CC4D5DE629">
    <w:name w:val="CCA0E36EDA044833B1DF87CC4D5DE629"/>
  </w:style>
  <w:style w:type="paragraph" w:customStyle="1" w:styleId="5FBF78CB5A5A47FAB31033F541D0E788">
    <w:name w:val="5FBF78CB5A5A47FAB31033F541D0E788"/>
  </w:style>
  <w:style w:type="paragraph" w:customStyle="1" w:styleId="DA7A5A25C9C448E0836A1A209599775C">
    <w:name w:val="DA7A5A25C9C448E0836A1A209599775C"/>
  </w:style>
  <w:style w:type="paragraph" w:customStyle="1" w:styleId="E821AF3760CC4787B683689867ECC5D8">
    <w:name w:val="E821AF3760CC4787B683689867ECC5D8"/>
  </w:style>
  <w:style w:type="paragraph" w:customStyle="1" w:styleId="B96F88AD8ED14B0E9D3669D24DB54FB3">
    <w:name w:val="B96F88AD8ED14B0E9D3669D24DB54FB3"/>
  </w:style>
  <w:style w:type="paragraph" w:customStyle="1" w:styleId="57D764D9D7C8422D87500BB7C44F6594">
    <w:name w:val="57D764D9D7C8422D87500BB7C44F6594"/>
  </w:style>
  <w:style w:type="paragraph" w:customStyle="1" w:styleId="Description">
    <w:name w:val="Description"/>
    <w:basedOn w:val="Normal"/>
    <w:qFormat/>
    <w:rsid w:val="00FD2534"/>
    <w:pPr>
      <w:numPr>
        <w:numId w:val="1"/>
      </w:numPr>
      <w:spacing w:after="80" w:line="240" w:lineRule="auto"/>
      <w:ind w:left="432" w:hanging="288"/>
    </w:pPr>
    <w:rPr>
      <w:rFonts w:eastAsiaTheme="minorHAnsi"/>
      <w:sz w:val="17"/>
    </w:rPr>
  </w:style>
  <w:style w:type="paragraph" w:customStyle="1" w:styleId="9B08172EFBF84B6B893FDDBBD36176F5">
    <w:name w:val="9B08172EFBF84B6B893FDDBBD36176F5"/>
  </w:style>
  <w:style w:type="paragraph" w:customStyle="1" w:styleId="73433EFF18084A95A15292DAD5E60A86">
    <w:name w:val="73433EFF18084A95A15292DAD5E60A86"/>
  </w:style>
  <w:style w:type="paragraph" w:customStyle="1" w:styleId="432DA2A166C14FA3AD5CBDEB67CD9856">
    <w:name w:val="432DA2A166C14FA3AD5CBDEB67CD9856"/>
  </w:style>
  <w:style w:type="paragraph" w:customStyle="1" w:styleId="A19BE33B754942E49D1FCF1CFF4552A7">
    <w:name w:val="A19BE33B754942E49D1FCF1CFF4552A7"/>
  </w:style>
  <w:style w:type="paragraph" w:customStyle="1" w:styleId="5C53CB8348C848748121873796B223B4">
    <w:name w:val="5C53CB8348C848748121873796B223B4"/>
  </w:style>
  <w:style w:type="paragraph" w:customStyle="1" w:styleId="72716254AD024CC289AA01DDB01DADDF">
    <w:name w:val="72716254AD024CC289AA01DDB01DADDF"/>
  </w:style>
  <w:style w:type="paragraph" w:customStyle="1" w:styleId="25CAED1242184CEC90832C6D5A63E961">
    <w:name w:val="25CAED1242184CEC90832C6D5A63E961"/>
  </w:style>
  <w:style w:type="paragraph" w:customStyle="1" w:styleId="EBCFF9A45A19423D8D0CC304EE216E5B">
    <w:name w:val="EBCFF9A45A19423D8D0CC304EE216E5B"/>
  </w:style>
  <w:style w:type="paragraph" w:customStyle="1" w:styleId="F51EE383DA704801BD02A82805003AF6">
    <w:name w:val="F51EE383DA704801BD02A82805003AF6"/>
  </w:style>
  <w:style w:type="paragraph" w:customStyle="1" w:styleId="F43CE11A800C43EF829936E616FADF3D">
    <w:name w:val="F43CE11A800C43EF829936E616FADF3D"/>
  </w:style>
  <w:style w:type="paragraph" w:customStyle="1" w:styleId="35D53AE862E840EB83D2C3804D235C66">
    <w:name w:val="35D53AE862E840EB83D2C3804D235C66"/>
  </w:style>
  <w:style w:type="paragraph" w:customStyle="1" w:styleId="2592369262F549249306FB7634E100FC">
    <w:name w:val="2592369262F549249306FB7634E100FC"/>
  </w:style>
  <w:style w:type="paragraph" w:customStyle="1" w:styleId="3A4005E6F6BC468584D8BA65D00D33AD">
    <w:name w:val="3A4005E6F6BC468584D8BA65D00D33AD"/>
  </w:style>
  <w:style w:type="paragraph" w:customStyle="1" w:styleId="B653317B52EA42BEA369A088B54A012E">
    <w:name w:val="B653317B52EA42BEA369A088B54A012E"/>
  </w:style>
  <w:style w:type="paragraph" w:customStyle="1" w:styleId="31A067B3BD0541A3930BF20868A8DF3C">
    <w:name w:val="31A067B3BD0541A3930BF20868A8DF3C"/>
  </w:style>
  <w:style w:type="paragraph" w:customStyle="1" w:styleId="79C3D3888AF14B69B2AE2A9BFD3401FD">
    <w:name w:val="79C3D3888AF14B69B2AE2A9BFD3401FD"/>
  </w:style>
  <w:style w:type="paragraph" w:customStyle="1" w:styleId="55F55FFB51D84F76BCA01C7B915B3FFF">
    <w:name w:val="55F55FFB51D84F76BCA01C7B915B3FFF"/>
  </w:style>
  <w:style w:type="paragraph" w:customStyle="1" w:styleId="F36FAEE2B2234C548F568888C4C40B76">
    <w:name w:val="F36FAEE2B2234C548F568888C4C40B76"/>
  </w:style>
  <w:style w:type="paragraph" w:customStyle="1" w:styleId="0D08C0828BB5409BBFA12B92CD1E0124">
    <w:name w:val="0D08C0828BB5409BBFA12B92CD1E0124"/>
    <w:rsid w:val="00FD2534"/>
  </w:style>
  <w:style w:type="paragraph" w:customStyle="1" w:styleId="B0BDF8F8C0EF425E89438834A1B5A106">
    <w:name w:val="B0BDF8F8C0EF425E89438834A1B5A106"/>
    <w:rsid w:val="00FD2534"/>
  </w:style>
  <w:style w:type="paragraph" w:customStyle="1" w:styleId="0DF90F62018A4B57905233748BDB6138">
    <w:name w:val="0DF90F62018A4B57905233748BDB6138"/>
    <w:rsid w:val="00FD2534"/>
  </w:style>
  <w:style w:type="paragraph" w:customStyle="1" w:styleId="6E675B2B88E148C19D8F4BAE21927BFE">
    <w:name w:val="6E675B2B88E148C19D8F4BAE21927BFE"/>
    <w:rsid w:val="00FD2534"/>
  </w:style>
  <w:style w:type="paragraph" w:customStyle="1" w:styleId="CF5CD9A7B1544F9EB94EF582875906F8">
    <w:name w:val="CF5CD9A7B1544F9EB94EF582875906F8"/>
    <w:rsid w:val="00FD2534"/>
  </w:style>
  <w:style w:type="paragraph" w:customStyle="1" w:styleId="723D32D3D6DE4BF7998BC83AD458573B">
    <w:name w:val="723D32D3D6DE4BF7998BC83AD458573B"/>
    <w:rsid w:val="00FD2534"/>
  </w:style>
  <w:style w:type="paragraph" w:customStyle="1" w:styleId="298DD49BEA024D4B82DC60029A4696CA">
    <w:name w:val="298DD49BEA024D4B82DC60029A4696CA"/>
    <w:rsid w:val="00FD2534"/>
  </w:style>
  <w:style w:type="paragraph" w:customStyle="1" w:styleId="AF7644AFB625434DB2CA8E0B872F5018">
    <w:name w:val="AF7644AFB625434DB2CA8E0B872F5018"/>
    <w:rsid w:val="00FD2534"/>
  </w:style>
  <w:style w:type="paragraph" w:customStyle="1" w:styleId="2D89813EF1E64A29ADEA3A1F95C9CC6A">
    <w:name w:val="2D89813EF1E64A29ADEA3A1F95C9CC6A"/>
    <w:rsid w:val="00FD2534"/>
  </w:style>
  <w:style w:type="paragraph" w:customStyle="1" w:styleId="43E92AE369B146FD9788D7B34847434C">
    <w:name w:val="43E92AE369B146FD9788D7B34847434C"/>
    <w:rsid w:val="00FD2534"/>
  </w:style>
  <w:style w:type="paragraph" w:customStyle="1" w:styleId="D34FCE09433B4BE9AD6E044FC1B43859">
    <w:name w:val="D34FCE09433B4BE9AD6E044FC1B43859"/>
    <w:rsid w:val="00FD2534"/>
  </w:style>
  <w:style w:type="paragraph" w:customStyle="1" w:styleId="7F0F1CFC001E4D6DA60DE8080BF0E14F">
    <w:name w:val="7F0F1CFC001E4D6DA60DE8080BF0E14F"/>
    <w:rsid w:val="00FD2534"/>
  </w:style>
  <w:style w:type="paragraph" w:customStyle="1" w:styleId="A197DD82EE5A4542BED3E4CDE4871CB6">
    <w:name w:val="A197DD82EE5A4542BED3E4CDE4871CB6"/>
    <w:rsid w:val="00FD2534"/>
  </w:style>
  <w:style w:type="paragraph" w:customStyle="1" w:styleId="7C005241DA474DF3BBB49B6CDCEFFF71">
    <w:name w:val="7C005241DA474DF3BBB49B6CDCEFFF71"/>
    <w:rsid w:val="00FD2534"/>
  </w:style>
  <w:style w:type="paragraph" w:customStyle="1" w:styleId="87DC2F63F2B34BA5A424CA64062148B9">
    <w:name w:val="87DC2F63F2B34BA5A424CA64062148B9"/>
    <w:rsid w:val="00FD2534"/>
  </w:style>
  <w:style w:type="paragraph" w:customStyle="1" w:styleId="FBFD4C1CA44A4C6F86329D3F6D088D19">
    <w:name w:val="FBFD4C1CA44A4C6F86329D3F6D088D19"/>
    <w:rsid w:val="00FD2534"/>
  </w:style>
  <w:style w:type="paragraph" w:customStyle="1" w:styleId="3FCCB40A2B794237BE5D31BD572A1452">
    <w:name w:val="3FCCB40A2B794237BE5D31BD572A1452"/>
    <w:rsid w:val="00FD2534"/>
  </w:style>
  <w:style w:type="paragraph" w:customStyle="1" w:styleId="A467B5082C314951ABB543E389AB6F76">
    <w:name w:val="A467B5082C314951ABB543E389AB6F76"/>
    <w:rsid w:val="00FD2534"/>
  </w:style>
  <w:style w:type="paragraph" w:customStyle="1" w:styleId="13C07A60B18F42C1983FDAE07B1FB295">
    <w:name w:val="13C07A60B18F42C1983FDAE07B1FB295"/>
    <w:rsid w:val="00FD2534"/>
  </w:style>
  <w:style w:type="paragraph" w:customStyle="1" w:styleId="25FC669FF4CA4515B8BAC52430580C30">
    <w:name w:val="25FC669FF4CA4515B8BAC52430580C30"/>
    <w:rsid w:val="00FD2534"/>
  </w:style>
  <w:style w:type="paragraph" w:customStyle="1" w:styleId="6C7BA964B1724CBEB2C4EE77BD49C73F">
    <w:name w:val="6C7BA964B1724CBEB2C4EE77BD49C73F"/>
    <w:rsid w:val="00FD2534"/>
  </w:style>
  <w:style w:type="paragraph" w:customStyle="1" w:styleId="BDC36DF935F549F6BB12180C97FAD45B">
    <w:name w:val="BDC36DF935F549F6BB12180C97FAD45B"/>
    <w:rsid w:val="00FD2534"/>
  </w:style>
  <w:style w:type="paragraph" w:customStyle="1" w:styleId="12B53523654B408285CF1AD7C147EB4A">
    <w:name w:val="12B53523654B408285CF1AD7C147EB4A"/>
    <w:rsid w:val="00FD2534"/>
  </w:style>
  <w:style w:type="paragraph" w:customStyle="1" w:styleId="451BF8242D1548C19775298E0F63088C">
    <w:name w:val="451BF8242D1548C19775298E0F63088C"/>
    <w:rsid w:val="00FD2534"/>
  </w:style>
  <w:style w:type="paragraph" w:customStyle="1" w:styleId="26251BD95C2F438083DBF985014E8EC4">
    <w:name w:val="26251BD95C2F438083DBF985014E8EC4"/>
    <w:rsid w:val="00FD2534"/>
  </w:style>
  <w:style w:type="paragraph" w:customStyle="1" w:styleId="B8D301F456794AB9B9E5A8945B521193">
    <w:name w:val="B8D301F456794AB9B9E5A8945B521193"/>
    <w:rsid w:val="00FD2534"/>
  </w:style>
  <w:style w:type="paragraph" w:customStyle="1" w:styleId="BA84F6937072445692988D516C9F2E13">
    <w:name w:val="BA84F6937072445692988D516C9F2E13"/>
    <w:rsid w:val="00FD2534"/>
  </w:style>
  <w:style w:type="paragraph" w:customStyle="1" w:styleId="803524EE7DDF4BAEBD11953D87F36A3E">
    <w:name w:val="803524EE7DDF4BAEBD11953D87F36A3E"/>
    <w:rsid w:val="00FD2534"/>
  </w:style>
  <w:style w:type="paragraph" w:customStyle="1" w:styleId="D5239966266A4F80B38080D4D21ABA12">
    <w:name w:val="D5239966266A4F80B38080D4D21ABA12"/>
    <w:rsid w:val="00FD2534"/>
  </w:style>
  <w:style w:type="paragraph" w:customStyle="1" w:styleId="EEC2A48866A04F16BD6A8343D6B18EFA">
    <w:name w:val="EEC2A48866A04F16BD6A8343D6B18EFA"/>
    <w:rsid w:val="00FD2534"/>
  </w:style>
  <w:style w:type="paragraph" w:customStyle="1" w:styleId="6BC43E84585E48A8B1E6A183767FC8A5">
    <w:name w:val="6BC43E84585E48A8B1E6A183767FC8A5"/>
    <w:rsid w:val="00FD2534"/>
  </w:style>
  <w:style w:type="paragraph" w:customStyle="1" w:styleId="F4818151E7E047B0A782110E2023E9D9">
    <w:name w:val="F4818151E7E047B0A782110E2023E9D9"/>
    <w:rsid w:val="00FD2534"/>
  </w:style>
  <w:style w:type="paragraph" w:customStyle="1" w:styleId="FC03D5786F1D4F9FA18A89B869ADA456">
    <w:name w:val="FC03D5786F1D4F9FA18A89B869ADA456"/>
    <w:rsid w:val="00FD2534"/>
  </w:style>
  <w:style w:type="paragraph" w:customStyle="1" w:styleId="4ACD76B62F164514B6411159FD74BF23">
    <w:name w:val="4ACD76B62F164514B6411159FD74BF23"/>
    <w:rsid w:val="00FD2534"/>
  </w:style>
  <w:style w:type="paragraph" w:customStyle="1" w:styleId="BE314A13335C46C69DEBAD7ECC5A67E4">
    <w:name w:val="BE314A13335C46C69DEBAD7ECC5A67E4"/>
    <w:rsid w:val="00FD2534"/>
  </w:style>
  <w:style w:type="paragraph" w:customStyle="1" w:styleId="610DA3A77C664AE88009454A12400224">
    <w:name w:val="610DA3A77C664AE88009454A12400224"/>
    <w:rsid w:val="00FD2534"/>
  </w:style>
  <w:style w:type="paragraph" w:customStyle="1" w:styleId="BA55B07B3D124CF08A1BB12D7230CB74">
    <w:name w:val="BA55B07B3D124CF08A1BB12D7230CB74"/>
    <w:rsid w:val="00FD2534"/>
  </w:style>
  <w:style w:type="paragraph" w:customStyle="1" w:styleId="5EF752C95EBD4F2F8664BEC0A1DCBAC2">
    <w:name w:val="5EF752C95EBD4F2F8664BEC0A1DCBAC2"/>
    <w:rsid w:val="00FD2534"/>
  </w:style>
  <w:style w:type="paragraph" w:customStyle="1" w:styleId="92CEC03FB46A492AA56C131C1A6C54F0">
    <w:name w:val="92CEC03FB46A492AA56C131C1A6C54F0"/>
    <w:rsid w:val="00FD2534"/>
  </w:style>
  <w:style w:type="paragraph" w:customStyle="1" w:styleId="782C927E5DC24E34B5EFBD9572AA1CE9">
    <w:name w:val="782C927E5DC24E34B5EFBD9572AA1CE9"/>
    <w:rsid w:val="00FD2534"/>
  </w:style>
  <w:style w:type="paragraph" w:customStyle="1" w:styleId="D917EA61600441AAB01FBAFD7950F4FF">
    <w:name w:val="D917EA61600441AAB01FBAFD7950F4FF"/>
    <w:rsid w:val="00FD2534"/>
  </w:style>
  <w:style w:type="paragraph" w:customStyle="1" w:styleId="86FDF8BBDBC44DFD99CF88EF4F69B04C">
    <w:name w:val="86FDF8BBDBC44DFD99CF88EF4F69B04C"/>
    <w:rsid w:val="00FD2534"/>
  </w:style>
  <w:style w:type="paragraph" w:customStyle="1" w:styleId="2F18B373261C4AC28A4F0654F8B0FDB5">
    <w:name w:val="2F18B373261C4AC28A4F0654F8B0FDB5"/>
    <w:rsid w:val="00FD2534"/>
  </w:style>
  <w:style w:type="paragraph" w:customStyle="1" w:styleId="6B79E002C3B64B52ABC4779BC105E528">
    <w:name w:val="6B79E002C3B64B52ABC4779BC105E528"/>
    <w:rsid w:val="00FD2534"/>
  </w:style>
  <w:style w:type="paragraph" w:customStyle="1" w:styleId="BF8F0DCB7E6C44BB8AD5DE706FF33955">
    <w:name w:val="BF8F0DCB7E6C44BB8AD5DE706FF33955"/>
    <w:rsid w:val="00FD2534"/>
  </w:style>
  <w:style w:type="paragraph" w:customStyle="1" w:styleId="AAECEF15E34E41048408EDFB16F80546">
    <w:name w:val="AAECEF15E34E41048408EDFB16F80546"/>
    <w:rsid w:val="00FD2534"/>
  </w:style>
  <w:style w:type="paragraph" w:customStyle="1" w:styleId="1ADA9274292F4C1DB409BC879E506040">
    <w:name w:val="1ADA9274292F4C1DB409BC879E506040"/>
    <w:rsid w:val="00FD2534"/>
  </w:style>
  <w:style w:type="paragraph" w:customStyle="1" w:styleId="B364785CBF0E4DEA995170AAEAD101AD">
    <w:name w:val="B364785CBF0E4DEA995170AAEAD101AD"/>
    <w:rsid w:val="00FD2534"/>
  </w:style>
  <w:style w:type="paragraph" w:customStyle="1" w:styleId="4061A6C0E728494098BE9DFF33A6E256">
    <w:name w:val="4061A6C0E728494098BE9DFF33A6E256"/>
    <w:rsid w:val="00FD2534"/>
  </w:style>
  <w:style w:type="paragraph" w:customStyle="1" w:styleId="81EB02DE616D44A98EC3A227CC746FC2">
    <w:name w:val="81EB02DE616D44A98EC3A227CC746FC2"/>
    <w:rsid w:val="00FD2534"/>
  </w:style>
  <w:style w:type="paragraph" w:customStyle="1" w:styleId="FB32CED53B564A19BB320D98FF774CD9">
    <w:name w:val="FB32CED53B564A19BB320D98FF774CD9"/>
    <w:rsid w:val="00FD2534"/>
  </w:style>
  <w:style w:type="paragraph" w:customStyle="1" w:styleId="C6D5C65FC88A4266991E6F2EBE051C4D">
    <w:name w:val="C6D5C65FC88A4266991E6F2EBE051C4D"/>
    <w:rsid w:val="00FD2534"/>
  </w:style>
  <w:style w:type="paragraph" w:customStyle="1" w:styleId="F486628E423B4C0F911D9914DEFDAFDA">
    <w:name w:val="F486628E423B4C0F911D9914DEFDAFDA"/>
    <w:rsid w:val="00FD2534"/>
  </w:style>
  <w:style w:type="paragraph" w:customStyle="1" w:styleId="78C544069C414EA2B69847AD68019BF4">
    <w:name w:val="78C544069C414EA2B69847AD68019BF4"/>
    <w:rsid w:val="00FD2534"/>
  </w:style>
  <w:style w:type="paragraph" w:customStyle="1" w:styleId="471DF2C54A8B4FB7A6916FA626A21B06">
    <w:name w:val="471DF2C54A8B4FB7A6916FA626A21B06"/>
    <w:rsid w:val="00FD2534"/>
  </w:style>
  <w:style w:type="paragraph" w:customStyle="1" w:styleId="1C2E34856885482BB91AFFC7371A8A4D">
    <w:name w:val="1C2E34856885482BB91AFFC7371A8A4D"/>
    <w:rsid w:val="00FD2534"/>
  </w:style>
  <w:style w:type="paragraph" w:customStyle="1" w:styleId="A07539DB3A294D28A23469728DDCDD1E">
    <w:name w:val="A07539DB3A294D28A23469728DDCDD1E"/>
    <w:rsid w:val="00FD2534"/>
  </w:style>
  <w:style w:type="paragraph" w:customStyle="1" w:styleId="0A32A683F1624CCEA9D96ABB2FEF8591">
    <w:name w:val="0A32A683F1624CCEA9D96ABB2FEF8591"/>
    <w:rsid w:val="00FD2534"/>
  </w:style>
  <w:style w:type="paragraph" w:customStyle="1" w:styleId="B15BA87669454D11A7FC95E115A18F63">
    <w:name w:val="B15BA87669454D11A7FC95E115A18F63"/>
    <w:rsid w:val="00FD2534"/>
  </w:style>
  <w:style w:type="paragraph" w:customStyle="1" w:styleId="AD5988116DE04333813800772E7DA625">
    <w:name w:val="AD5988116DE04333813800772E7DA625"/>
    <w:rsid w:val="00FD2534"/>
  </w:style>
  <w:style w:type="paragraph" w:customStyle="1" w:styleId="D8CEDD8C83304F5D819D2ABDAB3A3F88">
    <w:name w:val="D8CEDD8C83304F5D819D2ABDAB3A3F88"/>
    <w:rsid w:val="00FD2534"/>
  </w:style>
  <w:style w:type="paragraph" w:customStyle="1" w:styleId="AAB598BB81174FCD8300DBF6E242AEFB">
    <w:name w:val="AAB598BB81174FCD8300DBF6E242AEFB"/>
    <w:rsid w:val="00FD2534"/>
  </w:style>
  <w:style w:type="paragraph" w:customStyle="1" w:styleId="202D2AF63E444F8CA901F68090FF799F">
    <w:name w:val="202D2AF63E444F8CA901F68090FF799F"/>
    <w:rsid w:val="00FD2534"/>
  </w:style>
  <w:style w:type="paragraph" w:customStyle="1" w:styleId="51BCF9C0869142B699547900C5E4A4F0">
    <w:name w:val="51BCF9C0869142B699547900C5E4A4F0"/>
    <w:rsid w:val="00FD2534"/>
  </w:style>
  <w:style w:type="paragraph" w:customStyle="1" w:styleId="8FAA7D5F7CBB4B02A8430BEE816BFDA2">
    <w:name w:val="8FAA7D5F7CBB4B02A8430BEE816BFDA2"/>
    <w:rsid w:val="00FD2534"/>
  </w:style>
  <w:style w:type="paragraph" w:customStyle="1" w:styleId="1340136CB193459FA2AC94B1C1686E9E">
    <w:name w:val="1340136CB193459FA2AC94B1C1686E9E"/>
    <w:rsid w:val="00FD2534"/>
  </w:style>
  <w:style w:type="paragraph" w:customStyle="1" w:styleId="01DDEC0475474F478B871F0CC17184F1">
    <w:name w:val="01DDEC0475474F478B871F0CC17184F1"/>
    <w:rsid w:val="00FD2534"/>
  </w:style>
  <w:style w:type="paragraph" w:customStyle="1" w:styleId="75242638F87449A0AE1F9FD4E8EDB301">
    <w:name w:val="75242638F87449A0AE1F9FD4E8EDB301"/>
    <w:rsid w:val="00FD2534"/>
  </w:style>
  <w:style w:type="paragraph" w:customStyle="1" w:styleId="040BCA293FF643CD8138F6D231296CDD">
    <w:name w:val="040BCA293FF643CD8138F6D231296CDD"/>
    <w:rsid w:val="00FD2534"/>
  </w:style>
  <w:style w:type="paragraph" w:customStyle="1" w:styleId="512FB3C0D07D488A9214678EF0866C5A">
    <w:name w:val="512FB3C0D07D488A9214678EF0866C5A"/>
    <w:rsid w:val="00FD2534"/>
  </w:style>
  <w:style w:type="paragraph" w:customStyle="1" w:styleId="E656BF4BA51C455F9D8AA1D1EB6FDDAF">
    <w:name w:val="E656BF4BA51C455F9D8AA1D1EB6FDDAF"/>
    <w:rsid w:val="00FD2534"/>
  </w:style>
  <w:style w:type="paragraph" w:customStyle="1" w:styleId="C744B4C5C85B489488A3CB7339E04460">
    <w:name w:val="C744B4C5C85B489488A3CB7339E04460"/>
    <w:rsid w:val="00FD2534"/>
  </w:style>
  <w:style w:type="paragraph" w:customStyle="1" w:styleId="51EBDFB6638142839E9443F76F078F3F">
    <w:name w:val="51EBDFB6638142839E9443F76F078F3F"/>
    <w:rsid w:val="00FD2534"/>
  </w:style>
  <w:style w:type="paragraph" w:customStyle="1" w:styleId="F70839CBFEC14FDA955DD992073C9414">
    <w:name w:val="F70839CBFEC14FDA955DD992073C9414"/>
    <w:rsid w:val="00FD2534"/>
  </w:style>
  <w:style w:type="paragraph" w:customStyle="1" w:styleId="5A56A43AE8F4470BB98143CA74DCF376">
    <w:name w:val="5A56A43AE8F4470BB98143CA74DCF376"/>
    <w:rsid w:val="00FD2534"/>
  </w:style>
  <w:style w:type="paragraph" w:customStyle="1" w:styleId="8226143C1BAC4C2A84C1AF6EB4E51788">
    <w:name w:val="8226143C1BAC4C2A84C1AF6EB4E51788"/>
    <w:rsid w:val="00FD2534"/>
  </w:style>
  <w:style w:type="paragraph" w:customStyle="1" w:styleId="51D656989C554C549CF946C6C9CBEC6C">
    <w:name w:val="51D656989C554C549CF946C6C9CBEC6C"/>
    <w:rsid w:val="00FD2534"/>
  </w:style>
  <w:style w:type="paragraph" w:customStyle="1" w:styleId="443A9A8FEBAF49989DAF9E185ABBBCBB">
    <w:name w:val="443A9A8FEBAF49989DAF9E185ABBBCBB"/>
    <w:rsid w:val="00FD2534"/>
  </w:style>
  <w:style w:type="paragraph" w:customStyle="1" w:styleId="14704CDCAEE04E7DADCEBDDD1F30B86B">
    <w:name w:val="14704CDCAEE04E7DADCEBDDD1F30B86B"/>
    <w:rsid w:val="00FD2534"/>
  </w:style>
  <w:style w:type="paragraph" w:customStyle="1" w:styleId="0CEAFEF38D3E444F8E15A15B333DE6E6">
    <w:name w:val="0CEAFEF38D3E444F8E15A15B333DE6E6"/>
    <w:rsid w:val="00FD2534"/>
  </w:style>
  <w:style w:type="paragraph" w:customStyle="1" w:styleId="7FC9A0A3DED249A19A407954EE40EF9E">
    <w:name w:val="7FC9A0A3DED249A19A407954EE40EF9E"/>
    <w:rsid w:val="00FD2534"/>
  </w:style>
  <w:style w:type="paragraph" w:customStyle="1" w:styleId="D57760BBF2B3439B840711DC7EEC8777">
    <w:name w:val="D57760BBF2B3439B840711DC7EEC8777"/>
    <w:rsid w:val="00FD2534"/>
  </w:style>
  <w:style w:type="paragraph" w:customStyle="1" w:styleId="29F2D443E89849AB9F0FA5E7769766CE">
    <w:name w:val="29F2D443E89849AB9F0FA5E7769766CE"/>
    <w:rsid w:val="00FD2534"/>
  </w:style>
  <w:style w:type="paragraph" w:customStyle="1" w:styleId="44B82AF4F6F6490B99F4DED39C93A8B9">
    <w:name w:val="44B82AF4F6F6490B99F4DED39C93A8B9"/>
    <w:rsid w:val="00FD2534"/>
  </w:style>
  <w:style w:type="paragraph" w:customStyle="1" w:styleId="9CA20A6CFF0E449B9DDFDA84A19EC2FF">
    <w:name w:val="9CA20A6CFF0E449B9DDFDA84A19EC2FF"/>
    <w:rsid w:val="00FD2534"/>
  </w:style>
  <w:style w:type="paragraph" w:customStyle="1" w:styleId="475FDF56E765412F94CC51B3FDEE5053">
    <w:name w:val="475FDF56E765412F94CC51B3FDEE5053"/>
    <w:rsid w:val="00FD2534"/>
  </w:style>
  <w:style w:type="paragraph" w:customStyle="1" w:styleId="4A1403F46F7E4F318EE9AF39D513DDE9">
    <w:name w:val="4A1403F46F7E4F318EE9AF39D513DDE9"/>
    <w:rsid w:val="00FD2534"/>
  </w:style>
  <w:style w:type="paragraph" w:customStyle="1" w:styleId="BC19880E43A6479CA80473FC0702DAE0">
    <w:name w:val="BC19880E43A6479CA80473FC0702DAE0"/>
    <w:rsid w:val="00FD2534"/>
  </w:style>
  <w:style w:type="paragraph" w:customStyle="1" w:styleId="D0CFCF7610CC4B6184E82817F86EF1A3">
    <w:name w:val="D0CFCF7610CC4B6184E82817F86EF1A3"/>
    <w:rsid w:val="00FD2534"/>
  </w:style>
  <w:style w:type="paragraph" w:customStyle="1" w:styleId="1E0114385AC24AAF809862F19A9DF3C6">
    <w:name w:val="1E0114385AC24AAF809862F19A9DF3C6"/>
    <w:rsid w:val="00FD2534"/>
  </w:style>
  <w:style w:type="paragraph" w:customStyle="1" w:styleId="A9CEF5B74D2F40F280B77A9BB88D9102">
    <w:name w:val="A9CEF5B74D2F40F280B77A9BB88D9102"/>
    <w:rsid w:val="00FD2534"/>
  </w:style>
  <w:style w:type="paragraph" w:customStyle="1" w:styleId="7EBB02819D1C4D9E80AF67CCFE363B4B">
    <w:name w:val="7EBB02819D1C4D9E80AF67CCFE363B4B"/>
    <w:rsid w:val="00FD2534"/>
  </w:style>
  <w:style w:type="paragraph" w:customStyle="1" w:styleId="A2AAEBC869B443599AFCF9252093C85E">
    <w:name w:val="A2AAEBC869B443599AFCF9252093C85E"/>
    <w:rsid w:val="00FD2534"/>
  </w:style>
  <w:style w:type="paragraph" w:customStyle="1" w:styleId="ED883193B870436BB0DEB043A8FFEE48">
    <w:name w:val="ED883193B870436BB0DEB043A8FFEE48"/>
    <w:rsid w:val="00FD2534"/>
  </w:style>
  <w:style w:type="paragraph" w:customStyle="1" w:styleId="5C9E200BE8CF4329BA2865D98BDA1472">
    <w:name w:val="5C9E200BE8CF4329BA2865D98BDA1472"/>
    <w:rsid w:val="00FD2534"/>
  </w:style>
  <w:style w:type="paragraph" w:customStyle="1" w:styleId="B5EBDBF46FE74F43B7BC632446F3E635">
    <w:name w:val="B5EBDBF46FE74F43B7BC632446F3E635"/>
    <w:rsid w:val="00FD2534"/>
  </w:style>
  <w:style w:type="paragraph" w:customStyle="1" w:styleId="2DED34910C684C0B9A48139458199074">
    <w:name w:val="2DED34910C684C0B9A48139458199074"/>
    <w:rsid w:val="00FD2534"/>
  </w:style>
  <w:style w:type="paragraph" w:customStyle="1" w:styleId="0DB4AD70BF264C00A84520240FB7532C">
    <w:name w:val="0DB4AD70BF264C00A84520240FB7532C"/>
    <w:rsid w:val="00FD2534"/>
  </w:style>
  <w:style w:type="paragraph" w:customStyle="1" w:styleId="05A0695D801342299FB346AC280B9FCC">
    <w:name w:val="05A0695D801342299FB346AC280B9FCC"/>
    <w:rsid w:val="00FD2534"/>
  </w:style>
  <w:style w:type="paragraph" w:customStyle="1" w:styleId="B28556BACE594684BA03C4D6B43D9E96">
    <w:name w:val="B28556BACE594684BA03C4D6B43D9E96"/>
    <w:rsid w:val="00FD2534"/>
  </w:style>
  <w:style w:type="paragraph" w:customStyle="1" w:styleId="F3DFEAE9E9E24A9795DFAB614281D252">
    <w:name w:val="F3DFEAE9E9E24A9795DFAB614281D252"/>
    <w:rsid w:val="00FD2534"/>
  </w:style>
  <w:style w:type="paragraph" w:customStyle="1" w:styleId="445A67DDAE764F3FBBC2040B857E18A4">
    <w:name w:val="445A67DDAE764F3FBBC2040B857E18A4"/>
    <w:rsid w:val="00FD2534"/>
  </w:style>
  <w:style w:type="paragraph" w:customStyle="1" w:styleId="EF2BB8308285492D9FE295285AE46F9A">
    <w:name w:val="EF2BB8308285492D9FE295285AE46F9A"/>
    <w:rsid w:val="00FD2534"/>
  </w:style>
  <w:style w:type="paragraph" w:customStyle="1" w:styleId="C7D02B02D11846B880BB1D8911EAA12E">
    <w:name w:val="C7D02B02D11846B880BB1D8911EAA12E"/>
    <w:rsid w:val="00FD2534"/>
  </w:style>
  <w:style w:type="paragraph" w:customStyle="1" w:styleId="E549D46CF8B0431BB67826197246FDB4">
    <w:name w:val="E549D46CF8B0431BB67826197246FDB4"/>
    <w:rsid w:val="00FD2534"/>
  </w:style>
  <w:style w:type="paragraph" w:customStyle="1" w:styleId="665869BB6D094AA28BAA33D5F19BF891">
    <w:name w:val="665869BB6D094AA28BAA33D5F19BF891"/>
    <w:rsid w:val="00FD2534"/>
  </w:style>
  <w:style w:type="paragraph" w:customStyle="1" w:styleId="28B5C614AF294DF095CF8ED3C9BD282A">
    <w:name w:val="28B5C614AF294DF095CF8ED3C9BD282A"/>
    <w:rsid w:val="00FD2534"/>
  </w:style>
  <w:style w:type="paragraph" w:customStyle="1" w:styleId="132A95A75AB24CAD9F2FC788E0CF2C1E">
    <w:name w:val="132A95A75AB24CAD9F2FC788E0CF2C1E"/>
    <w:rsid w:val="00FD2534"/>
  </w:style>
  <w:style w:type="paragraph" w:customStyle="1" w:styleId="3E3DB447D8EF45CB95D9B413FA011317">
    <w:name w:val="3E3DB447D8EF45CB95D9B413FA011317"/>
    <w:rsid w:val="00FD2534"/>
  </w:style>
  <w:style w:type="paragraph" w:customStyle="1" w:styleId="09EC97EA98F64A3392F22205F10AB82B">
    <w:name w:val="09EC97EA98F64A3392F22205F10AB82B"/>
    <w:rsid w:val="00FD2534"/>
  </w:style>
  <w:style w:type="paragraph" w:customStyle="1" w:styleId="45468146484049D0A8CD2E852FC0AF27">
    <w:name w:val="45468146484049D0A8CD2E852FC0AF27"/>
    <w:rsid w:val="00FD2534"/>
  </w:style>
  <w:style w:type="paragraph" w:customStyle="1" w:styleId="20CBE7EBD2F24FADB2F5B8E10DFE8DD6">
    <w:name w:val="20CBE7EBD2F24FADB2F5B8E10DFE8DD6"/>
    <w:rsid w:val="00FD2534"/>
  </w:style>
  <w:style w:type="paragraph" w:customStyle="1" w:styleId="626A4A3EE7D34D4BBC2672567A1B3EC8">
    <w:name w:val="626A4A3EE7D34D4BBC2672567A1B3EC8"/>
    <w:rsid w:val="00FD2534"/>
  </w:style>
  <w:style w:type="paragraph" w:customStyle="1" w:styleId="5E91322CF203452985CBD57A38EEAEC3">
    <w:name w:val="5E91322CF203452985CBD57A38EEAEC3"/>
    <w:rsid w:val="00FD2534"/>
  </w:style>
  <w:style w:type="paragraph" w:customStyle="1" w:styleId="CD015DAE665B41DC9CD3A9177198447E">
    <w:name w:val="CD015DAE665B41DC9CD3A9177198447E"/>
    <w:rsid w:val="00FD2534"/>
  </w:style>
  <w:style w:type="paragraph" w:customStyle="1" w:styleId="E1CF189AB2DD4A3B9731D47D6DA8C2C2">
    <w:name w:val="E1CF189AB2DD4A3B9731D47D6DA8C2C2"/>
    <w:rsid w:val="00FD2534"/>
  </w:style>
  <w:style w:type="paragraph" w:customStyle="1" w:styleId="C76C2BDC4AA34A80A578954DAA2B5C9B">
    <w:name w:val="C76C2BDC4AA34A80A578954DAA2B5C9B"/>
    <w:rsid w:val="00FD2534"/>
  </w:style>
  <w:style w:type="paragraph" w:customStyle="1" w:styleId="88DA87030A7D47599B244EE866D337A1">
    <w:name w:val="88DA87030A7D47599B244EE866D337A1"/>
    <w:rsid w:val="00FD2534"/>
  </w:style>
  <w:style w:type="paragraph" w:customStyle="1" w:styleId="E24B65CAC11046EA80659C9A71017766">
    <w:name w:val="E24B65CAC11046EA80659C9A71017766"/>
    <w:rsid w:val="00FD2534"/>
  </w:style>
  <w:style w:type="paragraph" w:customStyle="1" w:styleId="28ECFE9E014D4D0CB8536FD1EF336A51">
    <w:name w:val="28ECFE9E014D4D0CB8536FD1EF336A51"/>
    <w:rsid w:val="00FD2534"/>
  </w:style>
  <w:style w:type="paragraph" w:customStyle="1" w:styleId="86553669928149FDA6210622AB411382">
    <w:name w:val="86553669928149FDA6210622AB411382"/>
    <w:rsid w:val="00FD2534"/>
  </w:style>
  <w:style w:type="paragraph" w:customStyle="1" w:styleId="7F9459EDE6B74337AE3B6AEA38A6229C">
    <w:name w:val="7F9459EDE6B74337AE3B6AEA38A6229C"/>
    <w:rsid w:val="00FD2534"/>
  </w:style>
  <w:style w:type="paragraph" w:customStyle="1" w:styleId="C5DE020C30634D489A5C62900742AD94">
    <w:name w:val="C5DE020C30634D489A5C62900742AD94"/>
    <w:rsid w:val="00FD2534"/>
  </w:style>
  <w:style w:type="paragraph" w:customStyle="1" w:styleId="D24C55ABE9FA45F7B5CD1E16C87F0F5D">
    <w:name w:val="D24C55ABE9FA45F7B5CD1E16C87F0F5D"/>
    <w:rsid w:val="00FD2534"/>
  </w:style>
  <w:style w:type="paragraph" w:customStyle="1" w:styleId="F3019744314A493EA4635CEDCB7AFA52">
    <w:name w:val="F3019744314A493EA4635CEDCB7AFA52"/>
    <w:rsid w:val="00FD2534"/>
  </w:style>
  <w:style w:type="paragraph" w:customStyle="1" w:styleId="923BD56E5A964CA0AD6D03D7CE48331B">
    <w:name w:val="923BD56E5A964CA0AD6D03D7CE48331B"/>
    <w:rsid w:val="00FD2534"/>
  </w:style>
  <w:style w:type="paragraph" w:customStyle="1" w:styleId="02EBA1704C614FB5B5ECAC61E279678B">
    <w:name w:val="02EBA1704C614FB5B5ECAC61E279678B"/>
    <w:rsid w:val="00FD2534"/>
  </w:style>
  <w:style w:type="paragraph" w:customStyle="1" w:styleId="A4EADC3B90DE44FD9075B30BB710AA8B">
    <w:name w:val="A4EADC3B90DE44FD9075B30BB710AA8B"/>
    <w:rsid w:val="00FD2534"/>
  </w:style>
  <w:style w:type="paragraph" w:customStyle="1" w:styleId="FA24260F38E04114AC94969B281237C7">
    <w:name w:val="FA24260F38E04114AC94969B281237C7"/>
    <w:rsid w:val="00FD2534"/>
  </w:style>
  <w:style w:type="paragraph" w:customStyle="1" w:styleId="177EC083F4234BD7AFB7CE9FE42809CF">
    <w:name w:val="177EC083F4234BD7AFB7CE9FE42809CF"/>
    <w:rsid w:val="00FD2534"/>
  </w:style>
  <w:style w:type="paragraph" w:customStyle="1" w:styleId="9CCA1D04DC094B168DC14DA48B9B3791">
    <w:name w:val="9CCA1D04DC094B168DC14DA48B9B3791"/>
    <w:rsid w:val="00FD2534"/>
  </w:style>
  <w:style w:type="paragraph" w:customStyle="1" w:styleId="6C4684FEB167430EA006C2713DE385C4">
    <w:name w:val="6C4684FEB167430EA006C2713DE385C4"/>
    <w:rsid w:val="00FD2534"/>
  </w:style>
  <w:style w:type="paragraph" w:customStyle="1" w:styleId="AA5E852F749243F2BD53E0B73EBDCC99">
    <w:name w:val="AA5E852F749243F2BD53E0B73EBDCC99"/>
    <w:rsid w:val="00FD2534"/>
  </w:style>
  <w:style w:type="paragraph" w:customStyle="1" w:styleId="2665265185764A848FDA7EF5BF83928D">
    <w:name w:val="2665265185764A848FDA7EF5BF83928D"/>
    <w:rsid w:val="00FD2534"/>
  </w:style>
  <w:style w:type="paragraph" w:customStyle="1" w:styleId="92D8B324F82C405C849464807FC43FE0">
    <w:name w:val="92D8B324F82C405C849464807FC43FE0"/>
    <w:rsid w:val="00FD2534"/>
  </w:style>
  <w:style w:type="paragraph" w:customStyle="1" w:styleId="20CB7D25A41F431EB7EC7351D36BCDDF">
    <w:name w:val="20CB7D25A41F431EB7EC7351D36BCDDF"/>
    <w:rsid w:val="00FD2534"/>
  </w:style>
  <w:style w:type="paragraph" w:customStyle="1" w:styleId="90F0D0C07F8445FF8898B364BBD613C9">
    <w:name w:val="90F0D0C07F8445FF8898B364BBD613C9"/>
    <w:rsid w:val="00FD2534"/>
  </w:style>
  <w:style w:type="paragraph" w:customStyle="1" w:styleId="4AD916DC209C47F3A35017CEA9FC60C0">
    <w:name w:val="4AD916DC209C47F3A35017CEA9FC60C0"/>
    <w:rsid w:val="00FD2534"/>
  </w:style>
  <w:style w:type="paragraph" w:customStyle="1" w:styleId="FDEC30C856B34908A0959386067BFA74">
    <w:name w:val="FDEC30C856B34908A0959386067BFA74"/>
    <w:rsid w:val="00FD2534"/>
  </w:style>
  <w:style w:type="paragraph" w:customStyle="1" w:styleId="4FD5BF53E9B04ED0865604FABF9DBE6C">
    <w:name w:val="4FD5BF53E9B04ED0865604FABF9DBE6C"/>
    <w:rsid w:val="00FD2534"/>
  </w:style>
  <w:style w:type="paragraph" w:customStyle="1" w:styleId="01B77CDA3DC34FF894F8E3D349A0E2DA">
    <w:name w:val="01B77CDA3DC34FF894F8E3D349A0E2DA"/>
    <w:rsid w:val="00FD2534"/>
  </w:style>
  <w:style w:type="paragraph" w:customStyle="1" w:styleId="1B89B67E75A64E3E826575D8971BC8BF">
    <w:name w:val="1B89B67E75A64E3E826575D8971BC8BF"/>
    <w:rsid w:val="00FD2534"/>
  </w:style>
  <w:style w:type="paragraph" w:customStyle="1" w:styleId="5407A72AC25E433DAC5127056F38D33D">
    <w:name w:val="5407A72AC25E433DAC5127056F38D33D"/>
    <w:rsid w:val="00FD2534"/>
  </w:style>
  <w:style w:type="paragraph" w:customStyle="1" w:styleId="1B1012EE5BD74440AAE7C6CE8FE119F4">
    <w:name w:val="1B1012EE5BD74440AAE7C6CE8FE119F4"/>
    <w:rsid w:val="00FD2534"/>
  </w:style>
  <w:style w:type="paragraph" w:customStyle="1" w:styleId="07C815DF1B4D468DB252B1D4351732B5">
    <w:name w:val="07C815DF1B4D468DB252B1D4351732B5"/>
    <w:rsid w:val="00FD2534"/>
  </w:style>
  <w:style w:type="paragraph" w:customStyle="1" w:styleId="75D70865BAFB4F08A227BF354502A6AA">
    <w:name w:val="75D70865BAFB4F08A227BF354502A6AA"/>
    <w:rsid w:val="00FD2534"/>
  </w:style>
  <w:style w:type="paragraph" w:customStyle="1" w:styleId="6313C747B8CC4F4E97AABA9B4BFC2480">
    <w:name w:val="6313C747B8CC4F4E97AABA9B4BFC2480"/>
    <w:rsid w:val="00FD2534"/>
  </w:style>
  <w:style w:type="paragraph" w:customStyle="1" w:styleId="042CA2F34C304099B3412F8ECE94949D">
    <w:name w:val="042CA2F34C304099B3412F8ECE94949D"/>
    <w:rsid w:val="00FD2534"/>
  </w:style>
  <w:style w:type="paragraph" w:customStyle="1" w:styleId="3D4808C97D114D06973CF3E0674DB77B">
    <w:name w:val="3D4808C97D114D06973CF3E0674DB77B"/>
    <w:rsid w:val="00FD2534"/>
  </w:style>
  <w:style w:type="paragraph" w:customStyle="1" w:styleId="F6C3EA961275458DA641966871C5C97E">
    <w:name w:val="F6C3EA961275458DA641966871C5C97E"/>
    <w:rsid w:val="00FD2534"/>
  </w:style>
  <w:style w:type="paragraph" w:customStyle="1" w:styleId="E905F31CDF4E4F71A4A34B3CBBA47621">
    <w:name w:val="E905F31CDF4E4F71A4A34B3CBBA47621"/>
    <w:rsid w:val="00FD2534"/>
  </w:style>
  <w:style w:type="paragraph" w:customStyle="1" w:styleId="050F1997460B447EA9CC83BDAF6B5F28">
    <w:name w:val="050F1997460B447EA9CC83BDAF6B5F28"/>
    <w:rsid w:val="00FD2534"/>
  </w:style>
  <w:style w:type="paragraph" w:customStyle="1" w:styleId="4559851348F74F448DE42EE607AC596D">
    <w:name w:val="4559851348F74F448DE42EE607AC596D"/>
    <w:rsid w:val="00FD25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D6EC63DB-96FF-47C7-A767-8F83EF11DE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AAD6A5-80A9-4917-8CBD-C1FA61B91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recent college graduate.dotx</Template>
  <TotalTime>57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for recent college graduate</vt:lpstr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for recent college graduate</dc:title>
  <dc:subject/>
  <dc:creator>Taylor Premo</dc:creator>
  <cp:keywords/>
  <cp:lastModifiedBy>Premo, Taylor G</cp:lastModifiedBy>
  <cp:revision>1</cp:revision>
  <cp:lastPrinted>2006-08-01T17:47:00Z</cp:lastPrinted>
  <dcterms:created xsi:type="dcterms:W3CDTF">2015-06-22T23:36:00Z</dcterms:created>
  <dcterms:modified xsi:type="dcterms:W3CDTF">2015-06-23T00:39:00Z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TC101686489990</vt:lpwstr>
  </property>
</Properties>
</file>